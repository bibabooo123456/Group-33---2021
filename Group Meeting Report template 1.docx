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4EF4B1BA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</w:t>
      </w:r>
      <w:r w:rsidR="00E81989">
        <w:rPr>
          <w:rFonts w:asciiTheme="minorHAnsi" w:hAnsiTheme="minorHAnsi" w:cstheme="minorHAnsi"/>
          <w:color w:val="1F497D" w:themeColor="text2"/>
        </w:rPr>
        <w:t>–</w:t>
      </w:r>
      <w:r>
        <w:rPr>
          <w:rFonts w:asciiTheme="minorHAnsi" w:hAnsiTheme="minorHAnsi" w:cstheme="minorHAnsi"/>
          <w:color w:val="1F497D" w:themeColor="text2"/>
        </w:rPr>
        <w:t xml:space="preserve"> Iteration</w:t>
      </w:r>
      <w:r w:rsidR="00E81989">
        <w:rPr>
          <w:rFonts w:asciiTheme="minorHAnsi" w:hAnsiTheme="minorHAnsi" w:cstheme="minorHAnsi"/>
          <w:color w:val="1F497D" w:themeColor="text2"/>
        </w:rPr>
        <w:t xml:space="preserve">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4991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2"/>
        <w:gridCol w:w="4344"/>
      </w:tblGrid>
      <w:tr w:rsidR="002B2D13" w:rsidRPr="000547C0" w14:paraId="771239B5" w14:textId="77777777" w:rsidTr="000753A0">
        <w:tc>
          <w:tcPr>
            <w:tcW w:w="586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44" w:type="dxa"/>
            <w:vAlign w:val="bottom"/>
          </w:tcPr>
          <w:p w14:paraId="6A2C30AE" w14:textId="257FDFA3" w:rsidR="00D62E01" w:rsidRPr="000547C0" w:rsidRDefault="000753A0" w:rsidP="000753A0">
            <w:pPr>
              <w:pStyle w:val="3"/>
              <w:wordWrap w:val="0"/>
              <w:ind w:firstLineChars="200" w:firstLine="381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                  28</w:t>
            </w:r>
            <w:r w:rsidRPr="000753A0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  </w:t>
            </w:r>
            <w:proofErr w:type="gramStart"/>
            <w:r>
              <w:rPr>
                <w:rFonts w:asciiTheme="minorHAnsi" w:hAnsiTheme="minorHAnsi" w:cstheme="minorHAnsi"/>
              </w:rPr>
              <w:t>September  2021</w:t>
            </w:r>
            <w:proofErr w:type="gramEnd"/>
          </w:p>
          <w:p w14:paraId="3C5464D8" w14:textId="4B6C08B8" w:rsidR="00D62E01" w:rsidRPr="000547C0" w:rsidRDefault="000753A0" w:rsidP="000753A0">
            <w:pPr>
              <w:pStyle w:val="3"/>
              <w:wordWrap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Time                              3:00 PM</w:t>
            </w:r>
          </w:p>
          <w:p w14:paraId="0CAD7FF3" w14:textId="0157CD89" w:rsidR="002B2D13" w:rsidRPr="000547C0" w:rsidRDefault="000753A0" w:rsidP="000753A0">
            <w:pPr>
              <w:pStyle w:val="3"/>
              <w:wordWrap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                              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090F1977" w:rsidR="00B777C6" w:rsidRPr="000753A0" w:rsidRDefault="000753A0" w:rsidP="000753A0">
            <w:pPr>
              <w:rPr>
                <w:rFonts w:eastAsia="黑体" w:cstheme="minorHAnsi"/>
                <w:color w:val="1F497D" w:themeColor="text2"/>
                <w:lang w:eastAsia="zh-CN"/>
              </w:rPr>
            </w:pPr>
            <w:r>
              <w:rPr>
                <w:rFonts w:eastAsia="黑体" w:cstheme="minorHAnsi" w:hint="eastAsia"/>
                <w:color w:val="1F497D" w:themeColor="text2"/>
                <w:lang w:eastAsia="zh-CN"/>
              </w:rPr>
              <w:t xml:space="preserve"> </w:t>
            </w: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26170C38" w:rsidR="002B2D13" w:rsidRPr="00961CD9" w:rsidRDefault="00FC349D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41174F3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961CD9">
              <w:rPr>
                <w:rFonts w:cstheme="minorHAnsi"/>
              </w:rPr>
              <w:t>33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271D3B6" w:rsidR="002B2D13" w:rsidRPr="00961CD9" w:rsidRDefault="00FC349D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V</w:t>
            </w:r>
            <w:r>
              <w:rPr>
                <w:rFonts w:eastAsia="黑体" w:cstheme="minorHAnsi"/>
                <w:lang w:eastAsia="zh-CN"/>
              </w:rPr>
              <w:t>iolet</w:t>
            </w:r>
          </w:p>
        </w:tc>
        <w:tc>
          <w:tcPr>
            <w:tcW w:w="1779" w:type="dxa"/>
          </w:tcPr>
          <w:p w14:paraId="2727D4AE" w14:textId="77777777" w:rsidR="002B2D13" w:rsidRPr="000547C0" w:rsidRDefault="000419E1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09A3D22C" w:rsidR="002B2D13" w:rsidRPr="000547C0" w:rsidRDefault="00961CD9" w:rsidP="00212D56">
            <w:pPr>
              <w:spacing w:before="60" w:after="60" w:line="276" w:lineRule="auto"/>
              <w:rPr>
                <w:rFonts w:cstheme="minorHAnsi"/>
              </w:rPr>
            </w:pPr>
            <w:r w:rsidRPr="00961CD9">
              <w:rPr>
                <w:rFonts w:cstheme="minorHAnsi"/>
              </w:rPr>
              <w:t>Violet, Avocado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419E1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EAADA4E" w:rsidR="00212D56" w:rsidRPr="00961CD9" w:rsidRDefault="00961CD9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how</w:t>
            </w:r>
            <w:r w:rsidR="000753A0">
              <w:rPr>
                <w:rFonts w:eastAsia="黑体" w:cstheme="minorHAnsi"/>
                <w:lang w:eastAsia="zh-CN"/>
              </w:rPr>
              <w:t>i</w:t>
            </w:r>
            <w:r>
              <w:rPr>
                <w:rFonts w:eastAsia="黑体" w:cstheme="minorHAnsi"/>
                <w:lang w:eastAsia="zh-CN"/>
              </w:rPr>
              <w:t>ly, Violet, Avocado, Red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E2CD06E" w:rsidR="00212D56" w:rsidRPr="00961CD9" w:rsidRDefault="00961CD9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 w:rsidR="00FC349D">
              <w:rPr>
                <w:rFonts w:eastAsia="黑体" w:cstheme="minorHAnsi"/>
                <w:lang w:eastAsia="zh-CN"/>
              </w:rPr>
              <w:t>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419E1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7202E87D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961CD9">
              <w:rPr>
                <w:rFonts w:cstheme="minorHAnsi"/>
              </w:rPr>
              <w:t xml:space="preserve">, Mobile phone, </w:t>
            </w:r>
            <w:proofErr w:type="spellStart"/>
            <w:r w:rsidR="000014B3">
              <w:rPr>
                <w:rFonts w:cstheme="minorHAnsi"/>
              </w:rPr>
              <w:t>i</w:t>
            </w:r>
            <w:r w:rsidR="00961CD9">
              <w:rPr>
                <w:rFonts w:cstheme="minorHAnsi"/>
              </w:rPr>
              <w:t>pad</w:t>
            </w:r>
            <w:proofErr w:type="spellEnd"/>
            <w:r w:rsidR="00961CD9">
              <w:rPr>
                <w:rFonts w:cstheme="minorHAnsi"/>
              </w:rPr>
              <w:t xml:space="preserve"> 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FB47282" w:rsidR="000547C0" w:rsidRPr="000547C0" w:rsidRDefault="00E8208C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 xml:space="preserve">Determine the </w:t>
            </w:r>
            <w:r w:rsidR="00851390">
              <w:rPr>
                <w:rFonts w:eastAsia="黑体" w:cstheme="minorHAnsi"/>
                <w:lang w:eastAsia="zh-CN"/>
              </w:rPr>
              <w:t>division of labor in stakeholders</w:t>
            </w:r>
          </w:p>
          <w:p w14:paraId="3CC4A396" w14:textId="070DFD8C" w:rsidR="000547C0" w:rsidRPr="00FC349D" w:rsidRDefault="00E8208C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reate a profile</w:t>
            </w:r>
          </w:p>
          <w:p w14:paraId="2EDE499F" w14:textId="15B648EA" w:rsidR="00FC349D" w:rsidRPr="000547C0" w:rsidRDefault="00FC349D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onvert information to Markdown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65DCDA6" w:rsidR="002B2D13" w:rsidRPr="000547C0" w:rsidRDefault="00FC349D">
            <w:pPr>
              <w:rPr>
                <w:rFonts w:cstheme="minorHAnsi"/>
              </w:rPr>
            </w:pPr>
            <w:r>
              <w:rPr>
                <w:rFonts w:cstheme="minorHAnsi"/>
              </w:rPr>
              <w:t>Stakeholder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0419E1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517C892A" w:rsidR="002B2D13" w:rsidRPr="000547C0" w:rsidRDefault="00FC349D">
            <w:pPr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</w:tr>
    </w:tbl>
    <w:p w14:paraId="674793E3" w14:textId="77777777" w:rsidR="002B2D13" w:rsidRPr="000547C0" w:rsidRDefault="000419E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5073C405" w:rsidR="002B2D13" w:rsidRPr="000547C0" w:rsidRDefault="00FC349D">
      <w:pPr>
        <w:rPr>
          <w:rFonts w:cstheme="minorHAnsi"/>
        </w:rPr>
      </w:pPr>
      <w:r>
        <w:rPr>
          <w:rFonts w:cstheme="minorHAnsi"/>
        </w:rPr>
        <w:t>Avocado identified the main stakeholder in this project, their roles, and impacts.</w:t>
      </w:r>
    </w:p>
    <w:p w14:paraId="109ADBA9" w14:textId="77777777" w:rsidR="002B2D13" w:rsidRPr="000547C0" w:rsidRDefault="000419E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7DF77CF" w:rsidR="002B2D13" w:rsidRPr="000547C0" w:rsidRDefault="00FC349D">
      <w:pPr>
        <w:rPr>
          <w:rFonts w:cstheme="minorHAnsi"/>
        </w:rPr>
      </w:pPr>
      <w:r>
        <w:rPr>
          <w:rFonts w:cstheme="minorHAnsi"/>
        </w:rPr>
        <w:t>There four people involved in the project</w:t>
      </w:r>
      <w:r w:rsidR="00E8208C">
        <w:rPr>
          <w:rFonts w:cstheme="minorHAnsi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419E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419E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419E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46F685B" w:rsidR="002B2D13" w:rsidRPr="000547C0" w:rsidRDefault="000753A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Record stakeholders’ names</w:t>
            </w:r>
          </w:p>
        </w:tc>
        <w:tc>
          <w:tcPr>
            <w:tcW w:w="3060" w:type="dxa"/>
          </w:tcPr>
          <w:p w14:paraId="06BF676B" w14:textId="041A1AC3" w:rsidR="002B2D13" w:rsidRPr="000547C0" w:rsidRDefault="00E8208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Violet</w:t>
            </w:r>
          </w:p>
        </w:tc>
        <w:tc>
          <w:tcPr>
            <w:tcW w:w="1854" w:type="dxa"/>
          </w:tcPr>
          <w:p w14:paraId="77EF2373" w14:textId="5524D837" w:rsidR="002B2D13" w:rsidRPr="00E8208C" w:rsidRDefault="00E8208C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</w:t>
            </w:r>
            <w:r>
              <w:rPr>
                <w:rFonts w:eastAsia="黑体" w:cstheme="minorHAnsi"/>
                <w:lang w:eastAsia="zh-CN"/>
              </w:rPr>
              <w:t>4</w:t>
            </w:r>
            <w:proofErr w:type="gramStart"/>
            <w:r w:rsidRPr="00E8208C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 Sep</w:t>
            </w:r>
            <w:proofErr w:type="gramEnd"/>
            <w:r>
              <w:rPr>
                <w:rFonts w:eastAsia="黑体" w:cstheme="minorHAnsi"/>
                <w:lang w:eastAsia="zh-CN"/>
              </w:rPr>
              <w:t xml:space="preserve"> 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B194FDA" w:rsidR="002B2D13" w:rsidRPr="000547C0" w:rsidRDefault="00E8208C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Include their role</w:t>
            </w:r>
          </w:p>
        </w:tc>
        <w:tc>
          <w:tcPr>
            <w:tcW w:w="3060" w:type="dxa"/>
          </w:tcPr>
          <w:p w14:paraId="7376FD88" w14:textId="48BFFFF9" w:rsidR="002B2D13" w:rsidRPr="000547C0" w:rsidRDefault="00E8208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Showily</w:t>
            </w:r>
          </w:p>
        </w:tc>
        <w:tc>
          <w:tcPr>
            <w:tcW w:w="1854" w:type="dxa"/>
          </w:tcPr>
          <w:p w14:paraId="36E951F4" w14:textId="59BC4A0E" w:rsidR="002B2D13" w:rsidRPr="000547C0" w:rsidRDefault="00E8208C" w:rsidP="00D60069">
            <w:pPr>
              <w:spacing w:after="80"/>
              <w:rPr>
                <w:rFonts w:cstheme="minorHAnsi"/>
              </w:rPr>
            </w:pPr>
            <w:r w:rsidRPr="00E8208C">
              <w:rPr>
                <w:rFonts w:cstheme="minorHAnsi"/>
              </w:rPr>
              <w:t>14</w:t>
            </w:r>
            <w:proofErr w:type="gramStart"/>
            <w:r w:rsidRPr="00E8208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Pr="00E8208C">
              <w:rPr>
                <w:rFonts w:cstheme="minorHAnsi"/>
              </w:rPr>
              <w:t xml:space="preserve"> Sep</w:t>
            </w:r>
            <w:proofErr w:type="gramEnd"/>
            <w:r w:rsidRPr="00E8208C">
              <w:rPr>
                <w:rFonts w:cstheme="minorHAnsi"/>
              </w:rPr>
              <w:t xml:space="preserve"> 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4D23F79F" w:rsidR="002B2D13" w:rsidRPr="000547C0" w:rsidRDefault="00E8208C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Include their impact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CBAD29D" w:rsidR="002B2D13" w:rsidRPr="000547C0" w:rsidRDefault="00E8208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2771D5D3" w:rsidR="002B2D13" w:rsidRPr="000547C0" w:rsidRDefault="00E8208C" w:rsidP="00D60069">
            <w:pPr>
              <w:spacing w:after="80"/>
              <w:rPr>
                <w:rFonts w:cstheme="minorHAnsi"/>
              </w:rPr>
            </w:pPr>
            <w:r w:rsidRPr="00E8208C">
              <w:rPr>
                <w:rFonts w:cstheme="minorHAnsi"/>
              </w:rPr>
              <w:t>14</w:t>
            </w:r>
            <w:proofErr w:type="gramStart"/>
            <w:r w:rsidRPr="00E8208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Pr="00E8208C">
              <w:rPr>
                <w:rFonts w:cstheme="minorHAnsi"/>
              </w:rPr>
              <w:t xml:space="preserve"> Sep</w:t>
            </w:r>
            <w:proofErr w:type="gramEnd"/>
            <w:r w:rsidRPr="00E8208C">
              <w:rPr>
                <w:rFonts w:cstheme="minorHAnsi"/>
              </w:rPr>
              <w:t xml:space="preserve">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62182D79" w:rsidR="00D62E01" w:rsidRPr="000547C0" w:rsidRDefault="000753A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</w:t>
            </w:r>
          </w:p>
        </w:tc>
        <w:tc>
          <w:tcPr>
            <w:tcW w:w="1324" w:type="dxa"/>
          </w:tcPr>
          <w:p w14:paraId="4091F5A5" w14:textId="77777777" w:rsidR="00D62E01" w:rsidRPr="000547C0" w:rsidRDefault="000419E1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1B85B476" w:rsidR="00D62E01" w:rsidRPr="000753A0" w:rsidRDefault="000753A0" w:rsidP="006344A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howily</w:t>
            </w:r>
          </w:p>
        </w:tc>
      </w:tr>
    </w:tbl>
    <w:p w14:paraId="678F69FE" w14:textId="77777777" w:rsidR="00D62E01" w:rsidRPr="000547C0" w:rsidRDefault="000419E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2D2FD27D" w:rsidR="00D62E01" w:rsidRPr="000547C0" w:rsidRDefault="000753A0" w:rsidP="00D62E01">
      <w:pPr>
        <w:rPr>
          <w:rFonts w:cstheme="minorHAnsi"/>
        </w:rPr>
      </w:pPr>
      <w:r>
        <w:rPr>
          <w:rFonts w:cstheme="minorHAnsi"/>
        </w:rPr>
        <w:t>We need to include persona to help us understand the main users of our project.</w:t>
      </w:r>
    </w:p>
    <w:p w14:paraId="1804FCAD" w14:textId="77777777" w:rsidR="00D62E01" w:rsidRPr="000547C0" w:rsidRDefault="000419E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6F38443" w:rsidR="00D62E01" w:rsidRPr="000547C0" w:rsidRDefault="00E8208C" w:rsidP="00D62E01">
      <w:pPr>
        <w:rPr>
          <w:rFonts w:cstheme="minorHAnsi"/>
        </w:rPr>
      </w:pPr>
      <w:r>
        <w:rPr>
          <w:rFonts w:cstheme="minorHAnsi"/>
        </w:rPr>
        <w:t>Draw three personas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419E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419E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419E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64CAC7F4" w:rsidR="00D60069" w:rsidRPr="000547C0" w:rsidRDefault="00E8208C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Persona (motivation, quote)</w:t>
            </w:r>
          </w:p>
        </w:tc>
        <w:tc>
          <w:tcPr>
            <w:tcW w:w="3060" w:type="dxa"/>
          </w:tcPr>
          <w:p w14:paraId="5D1FAAC7" w14:textId="4F51AF78" w:rsidR="00D60069" w:rsidRPr="000547C0" w:rsidRDefault="00E8208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  <w:tc>
          <w:tcPr>
            <w:tcW w:w="1854" w:type="dxa"/>
          </w:tcPr>
          <w:p w14:paraId="22E77F38" w14:textId="6D06B251" w:rsidR="00D60069" w:rsidRPr="000547C0" w:rsidRDefault="00E8208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Pr="00E8208C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  <w:vertAlign w:val="superscript"/>
              </w:rPr>
              <w:t xml:space="preserve">   </w:t>
            </w:r>
            <w:proofErr w:type="gramStart"/>
            <w:r>
              <w:rPr>
                <w:rFonts w:cstheme="minorHAnsi"/>
              </w:rPr>
              <w:t>Sep  2021</w:t>
            </w:r>
            <w:proofErr w:type="gramEnd"/>
            <w:r>
              <w:rPr>
                <w:rFonts w:cstheme="minorHAnsi"/>
              </w:rPr>
              <w:t xml:space="preserve">  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AC1E8EF" w:rsidR="00D60069" w:rsidRPr="000547C0" w:rsidRDefault="00E8208C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Persona (brand, photo)</w:t>
            </w:r>
          </w:p>
        </w:tc>
        <w:tc>
          <w:tcPr>
            <w:tcW w:w="3060" w:type="dxa"/>
          </w:tcPr>
          <w:p w14:paraId="20BA607F" w14:textId="3DC0B292" w:rsidR="00D60069" w:rsidRPr="000547C0" w:rsidRDefault="00E8208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Violet</w:t>
            </w:r>
          </w:p>
        </w:tc>
        <w:tc>
          <w:tcPr>
            <w:tcW w:w="1854" w:type="dxa"/>
          </w:tcPr>
          <w:p w14:paraId="2914B697" w14:textId="24E61889" w:rsidR="00D60069" w:rsidRPr="000547C0" w:rsidRDefault="00E8208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proofErr w:type="gramStart"/>
            <w:r w:rsidRPr="00E8208C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 Sep</w:t>
            </w:r>
            <w:proofErr w:type="gramEnd"/>
            <w:r>
              <w:rPr>
                <w:rFonts w:cstheme="minorHAnsi"/>
              </w:rPr>
              <w:t xml:space="preserve">  2021</w:t>
            </w:r>
          </w:p>
        </w:tc>
      </w:tr>
      <w:tr w:rsidR="00F7404D" w:rsidRPr="000547C0" w14:paraId="6E1D70BB" w14:textId="77777777" w:rsidTr="00284200">
        <w:tc>
          <w:tcPr>
            <w:tcW w:w="5310" w:type="dxa"/>
          </w:tcPr>
          <w:p w14:paraId="44C51B8E" w14:textId="7A01356B" w:rsidR="00F7404D" w:rsidRDefault="00F7404D" w:rsidP="00284200">
            <w:pPr>
              <w:pStyle w:val="a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Pe</w:t>
            </w:r>
            <w:r>
              <w:rPr>
                <w:rFonts w:eastAsia="黑体" w:cstheme="minorHAnsi"/>
                <w:lang w:eastAsia="zh-CN"/>
              </w:rPr>
              <w:t>rsona (collate information)</w:t>
            </w:r>
          </w:p>
        </w:tc>
        <w:tc>
          <w:tcPr>
            <w:tcW w:w="3060" w:type="dxa"/>
          </w:tcPr>
          <w:p w14:paraId="58BEE496" w14:textId="2E3C3943" w:rsidR="00F7404D" w:rsidRPr="00F7404D" w:rsidRDefault="00F7404D" w:rsidP="00284200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R</w:t>
            </w:r>
            <w:r>
              <w:rPr>
                <w:rFonts w:eastAsia="黑体" w:cstheme="minorHAnsi"/>
                <w:lang w:eastAsia="zh-CN"/>
              </w:rPr>
              <w:t>ed</w:t>
            </w:r>
          </w:p>
        </w:tc>
        <w:tc>
          <w:tcPr>
            <w:tcW w:w="1854" w:type="dxa"/>
          </w:tcPr>
          <w:p w14:paraId="2E542BB4" w14:textId="5C8DE916" w:rsidR="00F7404D" w:rsidRPr="00F7404D" w:rsidRDefault="00F7404D" w:rsidP="00284200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3</w:t>
            </w:r>
            <w:proofErr w:type="gramStart"/>
            <w:r w:rsidRPr="00F7404D">
              <w:rPr>
                <w:rFonts w:eastAsia="黑体" w:cstheme="minorHAnsi"/>
                <w:vertAlign w:val="superscript"/>
                <w:lang w:eastAsia="zh-CN"/>
              </w:rPr>
              <w:t>rd</w:t>
            </w:r>
            <w:r>
              <w:rPr>
                <w:rFonts w:eastAsia="黑体" w:cstheme="minorHAnsi"/>
                <w:lang w:eastAsia="zh-CN"/>
              </w:rPr>
              <w:t xml:space="preserve">  Sep</w:t>
            </w:r>
            <w:proofErr w:type="gramEnd"/>
            <w:r>
              <w:rPr>
                <w:rFonts w:eastAsia="黑体" w:cstheme="minorHAnsi"/>
                <w:lang w:eastAsia="zh-CN"/>
              </w:rPr>
              <w:t xml:space="preserve">  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3736580F" w:rsidR="00D60069" w:rsidRPr="000547C0" w:rsidRDefault="00E8208C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Persona (frustration, challenge)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19B5DBF0" w:rsidR="00D60069" w:rsidRPr="000547C0" w:rsidRDefault="00E8208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Showily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2455731C" w:rsidR="00D60069" w:rsidRPr="000547C0" w:rsidRDefault="00E8208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proofErr w:type="gramStart"/>
            <w:r w:rsidRPr="00E8208C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 Sep</w:t>
            </w:r>
            <w:proofErr w:type="gramEnd"/>
            <w:r>
              <w:rPr>
                <w:rFonts w:cstheme="minorHAnsi"/>
              </w:rPr>
              <w:t xml:space="preserve"> 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09DD160A" w:rsidR="00D62E01" w:rsidRPr="000547C0" w:rsidRDefault="000014B3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review</w:t>
            </w:r>
          </w:p>
        </w:tc>
        <w:tc>
          <w:tcPr>
            <w:tcW w:w="1324" w:type="dxa"/>
          </w:tcPr>
          <w:p w14:paraId="09D75167" w14:textId="77777777" w:rsidR="00D62E01" w:rsidRPr="000547C0" w:rsidRDefault="000419E1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23FD3808" w:rsidR="00D62E01" w:rsidRPr="000547C0" w:rsidRDefault="000014B3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Violet</w:t>
            </w:r>
          </w:p>
        </w:tc>
      </w:tr>
    </w:tbl>
    <w:p w14:paraId="11A9415B" w14:textId="77777777" w:rsidR="00D62E01" w:rsidRPr="000547C0" w:rsidRDefault="000419E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4FED9015" w:rsidR="00D62E01" w:rsidRPr="000547C0" w:rsidRDefault="009359DF" w:rsidP="000014B3">
      <w:pPr>
        <w:rPr>
          <w:rFonts w:cstheme="minorHAnsi"/>
        </w:rPr>
      </w:pPr>
      <w:r>
        <w:rPr>
          <w:rFonts w:cstheme="minorHAnsi"/>
        </w:rPr>
        <w:t>How to make a conclusion.</w:t>
      </w:r>
    </w:p>
    <w:p w14:paraId="31CCF89C" w14:textId="77777777" w:rsidR="00D62E01" w:rsidRPr="000547C0" w:rsidRDefault="000419E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31B816B2" w:rsidR="00D62E01" w:rsidRPr="000547C0" w:rsidRDefault="009359DF" w:rsidP="00D62E01">
      <w:pPr>
        <w:rPr>
          <w:rFonts w:cstheme="minorHAnsi"/>
        </w:rPr>
      </w:pPr>
      <w:bookmarkStart w:id="6" w:name="_Hlk87350145"/>
      <w:r>
        <w:rPr>
          <w:rFonts w:cstheme="minorHAnsi"/>
        </w:rPr>
        <w:t>To</w:t>
      </w:r>
      <w:r w:rsidRPr="000014B3">
        <w:rPr>
          <w:rFonts w:cstheme="minorHAnsi"/>
        </w:rPr>
        <w:t xml:space="preserve"> include first and final impressions as a user and whether they are relevant</w:t>
      </w:r>
      <w:r>
        <w:rPr>
          <w:rFonts w:cstheme="minorHAnsi"/>
        </w:rPr>
        <w:t>.</w:t>
      </w:r>
      <w:bookmarkEnd w:id="6"/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419E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419E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419E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2099948" w:rsidR="00D60069" w:rsidRPr="000547C0" w:rsidRDefault="00B129AF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Include the first impression</w:t>
            </w:r>
          </w:p>
        </w:tc>
        <w:tc>
          <w:tcPr>
            <w:tcW w:w="3060" w:type="dxa"/>
          </w:tcPr>
          <w:p w14:paraId="5840FF51" w14:textId="262CC9F8" w:rsidR="00D60069" w:rsidRPr="000547C0" w:rsidRDefault="009359D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Showily</w:t>
            </w:r>
          </w:p>
        </w:tc>
        <w:tc>
          <w:tcPr>
            <w:tcW w:w="1854" w:type="dxa"/>
          </w:tcPr>
          <w:p w14:paraId="508F98FF" w14:textId="16BF8539" w:rsidR="00D60069" w:rsidRPr="000547C0" w:rsidRDefault="009359D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proofErr w:type="gramStart"/>
            <w:r w:rsidRPr="009359D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Sep</w:t>
            </w:r>
            <w:proofErr w:type="gramEnd"/>
            <w:r w:rsidR="0070070C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2E245343" w:rsidR="00D60069" w:rsidRPr="000547C0" w:rsidRDefault="00B129AF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Include the final impression</w:t>
            </w:r>
          </w:p>
        </w:tc>
        <w:tc>
          <w:tcPr>
            <w:tcW w:w="3060" w:type="dxa"/>
          </w:tcPr>
          <w:p w14:paraId="26521943" w14:textId="77839E8E" w:rsidR="009359DF" w:rsidRPr="000547C0" w:rsidRDefault="009359D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Violet</w:t>
            </w:r>
          </w:p>
        </w:tc>
        <w:tc>
          <w:tcPr>
            <w:tcW w:w="1854" w:type="dxa"/>
          </w:tcPr>
          <w:p w14:paraId="369FE76C" w14:textId="19170A32" w:rsidR="00D60069" w:rsidRPr="000547C0" w:rsidRDefault="0070070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proofErr w:type="gramStart"/>
            <w:r w:rsidRPr="0070070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Sep</w:t>
            </w:r>
            <w:proofErr w:type="gramEnd"/>
            <w:r>
              <w:rPr>
                <w:rFonts w:cstheme="minorHAnsi"/>
              </w:rPr>
              <w:t xml:space="preserve">    2021</w:t>
            </w:r>
          </w:p>
        </w:tc>
      </w:tr>
      <w:tr w:rsidR="0070070C" w:rsidRPr="000547C0" w14:paraId="7177DB4A" w14:textId="77777777" w:rsidTr="00284200">
        <w:tc>
          <w:tcPr>
            <w:tcW w:w="5310" w:type="dxa"/>
          </w:tcPr>
          <w:p w14:paraId="01042395" w14:textId="29CDF79E" w:rsidR="0070070C" w:rsidRDefault="00B129AF" w:rsidP="00284200">
            <w:pPr>
              <w:pStyle w:val="a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 xml:space="preserve">Integrate them </w:t>
            </w:r>
          </w:p>
        </w:tc>
        <w:tc>
          <w:tcPr>
            <w:tcW w:w="3060" w:type="dxa"/>
          </w:tcPr>
          <w:p w14:paraId="16D5BE75" w14:textId="757007D9" w:rsidR="0070070C" w:rsidRPr="0070070C" w:rsidRDefault="0070070C" w:rsidP="00284200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R</w:t>
            </w:r>
            <w:r>
              <w:rPr>
                <w:rFonts w:eastAsia="黑体" w:cstheme="minorHAnsi"/>
                <w:lang w:eastAsia="zh-CN"/>
              </w:rPr>
              <w:t>ed</w:t>
            </w:r>
          </w:p>
        </w:tc>
        <w:tc>
          <w:tcPr>
            <w:tcW w:w="1854" w:type="dxa"/>
          </w:tcPr>
          <w:p w14:paraId="20F8523E" w14:textId="7776569F" w:rsidR="0070070C" w:rsidRPr="0070070C" w:rsidRDefault="0070070C" w:rsidP="00284200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3</w:t>
            </w:r>
            <w:r>
              <w:rPr>
                <w:rFonts w:eastAsia="黑体" w:cstheme="minorHAnsi"/>
                <w:lang w:eastAsia="zh-CN"/>
              </w:rPr>
              <w:t>0</w:t>
            </w:r>
            <w:proofErr w:type="gramStart"/>
            <w:r w:rsidRPr="0070070C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 Sep</w:t>
            </w:r>
            <w:proofErr w:type="gramEnd"/>
            <w:r>
              <w:rPr>
                <w:rFonts w:eastAsia="黑体" w:cstheme="minorHAnsi"/>
                <w:lang w:eastAsia="zh-CN"/>
              </w:rPr>
              <w:t xml:space="preserve">    2021</w:t>
            </w:r>
          </w:p>
        </w:tc>
      </w:tr>
      <w:tr w:rsidR="00D60069" w:rsidRPr="000547C0" w14:paraId="6F0B7BC3" w14:textId="77777777" w:rsidTr="0070070C">
        <w:trPr>
          <w:trHeight w:val="60"/>
        </w:trPr>
        <w:tc>
          <w:tcPr>
            <w:tcW w:w="5310" w:type="dxa"/>
            <w:tcMar>
              <w:bottom w:w="288" w:type="dxa"/>
            </w:tcMar>
          </w:tcPr>
          <w:p w14:paraId="0C881FE8" w14:textId="3F4745D9" w:rsidR="00D60069" w:rsidRPr="000547C0" w:rsidRDefault="00B129AF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Include the users who are relevant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0C216E86" w:rsidR="009359DF" w:rsidRPr="000547C0" w:rsidRDefault="009359D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3A7D677C" w:rsidR="00D60069" w:rsidRPr="000547C0" w:rsidRDefault="0070070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proofErr w:type="gramStart"/>
            <w:r w:rsidRPr="0070070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Sep</w:t>
            </w:r>
            <w:proofErr w:type="gramEnd"/>
            <w:r>
              <w:rPr>
                <w:rFonts w:cstheme="minorHAnsi"/>
              </w:rPr>
              <w:t xml:space="preserve">    2021</w:t>
            </w:r>
          </w:p>
        </w:tc>
      </w:tr>
    </w:tbl>
    <w:p w14:paraId="2697D922" w14:textId="77777777" w:rsidR="002B2D13" w:rsidRPr="000547C0" w:rsidRDefault="000419E1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419E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0C754B2" w:rsidR="002B2D13" w:rsidRPr="000547C0" w:rsidRDefault="00166320">
      <w:pPr>
        <w:rPr>
          <w:rFonts w:cstheme="minorHAnsi"/>
        </w:rPr>
      </w:pPr>
      <w:r w:rsidRPr="00166320">
        <w:rPr>
          <w:rFonts w:cstheme="minorHAnsi"/>
          <w:noProof/>
        </w:rPr>
        <w:drawing>
          <wp:inline distT="0" distB="0" distL="0" distR="0" wp14:anchorId="7460F47E" wp14:editId="2C204348">
            <wp:extent cx="5854590" cy="313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4941" cy="31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05DE148B" w14:textId="6CC1E616" w:rsidR="000547C0" w:rsidRPr="000547C0" w:rsidRDefault="00166320">
      <w:pPr>
        <w:rPr>
          <w:rFonts w:cstheme="minorHAnsi"/>
        </w:rPr>
      </w:pPr>
      <w:r>
        <w:rPr>
          <w:rFonts w:cstheme="minorHAnsi"/>
        </w:rPr>
        <w:t>12</w:t>
      </w:r>
      <w:proofErr w:type="gramStart"/>
      <w:r w:rsidRPr="0016632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 Oct.</w:t>
      </w:r>
      <w:proofErr w:type="gramEnd"/>
      <w:r>
        <w:rPr>
          <w:rFonts w:cstheme="minorHAnsi"/>
        </w:rPr>
        <w:t xml:space="preserve"> 2021</w:t>
      </w:r>
    </w:p>
    <w:sectPr w:rsidR="000547C0" w:rsidRPr="000547C0">
      <w:footerReference w:type="default" r:id="rId12"/>
      <w:footerReference w:type="first" r:id="rId13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1B0C" w14:textId="77777777" w:rsidR="000419E1" w:rsidRDefault="000419E1">
      <w:pPr>
        <w:spacing w:before="0" w:after="0"/>
      </w:pPr>
      <w:r>
        <w:separator/>
      </w:r>
    </w:p>
  </w:endnote>
  <w:endnote w:type="continuationSeparator" w:id="0">
    <w:p w14:paraId="0E5C27E3" w14:textId="77777777" w:rsidR="000419E1" w:rsidRDefault="000419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A2EB" w14:textId="77777777" w:rsidR="000419E1" w:rsidRDefault="000419E1">
      <w:pPr>
        <w:spacing w:before="0" w:after="0"/>
      </w:pPr>
      <w:r>
        <w:separator/>
      </w:r>
    </w:p>
  </w:footnote>
  <w:footnote w:type="continuationSeparator" w:id="0">
    <w:p w14:paraId="32FB20CE" w14:textId="77777777" w:rsidR="000419E1" w:rsidRDefault="000419E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014B3"/>
    <w:rsid w:val="000419E1"/>
    <w:rsid w:val="0005420D"/>
    <w:rsid w:val="000547C0"/>
    <w:rsid w:val="000562EC"/>
    <w:rsid w:val="00073DA6"/>
    <w:rsid w:val="000753A0"/>
    <w:rsid w:val="00086771"/>
    <w:rsid w:val="00166320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0070C"/>
    <w:rsid w:val="007336D3"/>
    <w:rsid w:val="00734EEC"/>
    <w:rsid w:val="007F04FA"/>
    <w:rsid w:val="00851390"/>
    <w:rsid w:val="008D4509"/>
    <w:rsid w:val="009359DF"/>
    <w:rsid w:val="00961CD9"/>
    <w:rsid w:val="00B129AF"/>
    <w:rsid w:val="00B777C6"/>
    <w:rsid w:val="00C1744B"/>
    <w:rsid w:val="00CE4D89"/>
    <w:rsid w:val="00D60069"/>
    <w:rsid w:val="00D62E01"/>
    <w:rsid w:val="00D661EE"/>
    <w:rsid w:val="00DA1BFC"/>
    <w:rsid w:val="00E048B4"/>
    <w:rsid w:val="00E25782"/>
    <w:rsid w:val="00E81989"/>
    <w:rsid w:val="00E8208C"/>
    <w:rsid w:val="00ED3BB1"/>
    <w:rsid w:val="00F03EE3"/>
    <w:rsid w:val="00F434DD"/>
    <w:rsid w:val="00F7404D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110D7"/>
    <w:rsid w:val="002779AB"/>
    <w:rsid w:val="00341793"/>
    <w:rsid w:val="003575C7"/>
    <w:rsid w:val="00515850"/>
    <w:rsid w:val="00725195"/>
    <w:rsid w:val="00C22CDC"/>
    <w:rsid w:val="00C926F6"/>
    <w:rsid w:val="00F7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40B6C-87B4-46BC-A92B-F661317165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fang kexin</cp:lastModifiedBy>
  <cp:revision>2</cp:revision>
  <dcterms:created xsi:type="dcterms:W3CDTF">2021-11-09T03:47:00Z</dcterms:created>
  <dcterms:modified xsi:type="dcterms:W3CDTF">2021-11-09T03:47:00Z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