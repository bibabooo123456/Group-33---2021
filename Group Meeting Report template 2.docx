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1B74591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4542D8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A675D" w:rsidRPr="000547C0" w14:paraId="771239B5" w14:textId="77777777" w:rsidTr="002A675D">
        <w:tc>
          <w:tcPr>
            <w:tcW w:w="5861" w:type="dxa"/>
          </w:tcPr>
          <w:p w14:paraId="44DD3F9B" w14:textId="77777777" w:rsidR="002A675D" w:rsidRDefault="002A675D" w:rsidP="002A675D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2A675D" w:rsidRPr="00E25782" w:rsidRDefault="002A675D" w:rsidP="002A675D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7BB1603E" w14:textId="4AF40C67" w:rsidR="002A675D" w:rsidRPr="000547C0" w:rsidRDefault="002A675D" w:rsidP="002A675D">
            <w:pPr>
              <w:pStyle w:val="3"/>
              <w:wordWrap w:val="0"/>
              <w:ind w:firstLineChars="200" w:firstLine="381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                  12</w:t>
            </w:r>
            <w:r w:rsidRPr="002A675D">
              <w:rPr>
                <w:rFonts w:ascii="黑体" w:eastAsia="黑体" w:hAnsi="黑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  O</w:t>
            </w:r>
            <w:r>
              <w:rPr>
                <w:rFonts w:ascii="黑体" w:eastAsia="黑体" w:hAnsi="黑体" w:cstheme="minorHAnsi" w:hint="eastAsia"/>
                <w:lang w:eastAsia="zh-CN"/>
              </w:rPr>
              <w:t>ctober</w:t>
            </w:r>
            <w:r>
              <w:rPr>
                <w:rFonts w:asciiTheme="minorHAnsi" w:hAnsiTheme="minorHAnsi" w:cstheme="minorHAnsi"/>
              </w:rPr>
              <w:t xml:space="preserve">  2021</w:t>
            </w:r>
          </w:p>
          <w:p w14:paraId="5EC62614" w14:textId="77777777" w:rsidR="002A675D" w:rsidRPr="000547C0" w:rsidRDefault="002A675D" w:rsidP="002A675D">
            <w:pPr>
              <w:pStyle w:val="3"/>
              <w:wordWrap w:val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Time                              3:00 PM</w:t>
            </w:r>
          </w:p>
          <w:p w14:paraId="0CAD7FF3" w14:textId="72AFBB55" w:rsidR="002A675D" w:rsidRPr="000547C0" w:rsidRDefault="002A675D" w:rsidP="002A675D">
            <w:pPr>
              <w:pStyle w:val="3"/>
              <w:ind w:right="764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                              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63E1EF03" w:rsidR="00B777C6" w:rsidRPr="002A675D" w:rsidRDefault="002A675D" w:rsidP="002A675D">
            <w:pPr>
              <w:rPr>
                <w:rFonts w:eastAsia="黑体" w:cstheme="minorHAnsi"/>
                <w:color w:val="1F497D" w:themeColor="text2"/>
                <w:lang w:eastAsia="zh-CN"/>
              </w:rPr>
            </w:pPr>
            <w:r>
              <w:rPr>
                <w:rFonts w:eastAsia="黑体" w:cstheme="minorHAnsi"/>
                <w:color w:val="1F497D" w:themeColor="text2"/>
                <w:lang w:eastAsia="zh-CN"/>
              </w:rPr>
              <w:t xml:space="preserve"> </w:t>
            </w:r>
            <w:r>
              <w:rPr>
                <w:rFonts w:eastAsia="黑体" w:cstheme="minorHAnsi" w:hint="eastAsia"/>
                <w:color w:val="1F497D" w:themeColor="text2"/>
                <w:lang w:eastAsia="zh-CN"/>
              </w:rPr>
              <w:t xml:space="preserve"> </w:t>
            </w:r>
          </w:p>
        </w:tc>
      </w:tr>
      <w:tr w:rsidR="002A675D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2558CF1B" w:rsidR="002A675D" w:rsidRPr="000547C0" w:rsidRDefault="002A675D" w:rsidP="002A675D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46479050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17EC0CE9" w:rsidR="002A675D" w:rsidRPr="000547C0" w:rsidRDefault="002A675D" w:rsidP="002A675D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EC3E046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33</w:t>
            </w:r>
          </w:p>
        </w:tc>
      </w:tr>
      <w:tr w:rsidR="002A675D" w:rsidRPr="000547C0" w14:paraId="0EA66E5E" w14:textId="77777777" w:rsidTr="00212D56">
        <w:tc>
          <w:tcPr>
            <w:tcW w:w="2128" w:type="dxa"/>
          </w:tcPr>
          <w:p w14:paraId="5FDE9C93" w14:textId="36B353CB" w:rsidR="002A675D" w:rsidRPr="000547C0" w:rsidRDefault="002A675D" w:rsidP="002A675D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732CA70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V</w:t>
            </w:r>
            <w:r>
              <w:rPr>
                <w:rFonts w:eastAsia="黑体" w:cstheme="minorHAnsi"/>
                <w:lang w:eastAsia="zh-CN"/>
              </w:rPr>
              <w:t>iolet</w:t>
            </w:r>
          </w:p>
        </w:tc>
        <w:tc>
          <w:tcPr>
            <w:tcW w:w="1779" w:type="dxa"/>
          </w:tcPr>
          <w:p w14:paraId="2727D4AE" w14:textId="53D184CC" w:rsidR="002A675D" w:rsidRPr="000547C0" w:rsidRDefault="00D92A0B" w:rsidP="002A675D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00D75CF1DD549ABB2E9B0E380EB8E11"/>
                </w:placeholder>
                <w:temporary/>
                <w:showingPlcHdr/>
                <w15:appearance w15:val="hidden"/>
              </w:sdtPr>
              <w:sdtEndPr/>
              <w:sdtContent>
                <w:r w:rsidR="002A675D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433D13BC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 w:rsidRPr="00961CD9">
              <w:rPr>
                <w:rFonts w:cstheme="minorHAnsi"/>
              </w:rPr>
              <w:t>Violet, Avocado</w:t>
            </w:r>
          </w:p>
        </w:tc>
      </w:tr>
      <w:tr w:rsidR="002A675D" w:rsidRPr="000547C0" w14:paraId="509CD466" w14:textId="77777777" w:rsidTr="00212D56">
        <w:tc>
          <w:tcPr>
            <w:tcW w:w="2128" w:type="dxa"/>
          </w:tcPr>
          <w:p w14:paraId="4B289DF6" w14:textId="1BF84A7F" w:rsidR="002A675D" w:rsidRPr="000547C0" w:rsidRDefault="00D92A0B" w:rsidP="002A675D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988CD930E0394F2C91DD869DC785EDA6"/>
                </w:placeholder>
                <w:temporary/>
                <w:showingPlcHdr/>
                <w15:appearance w15:val="hidden"/>
              </w:sdtPr>
              <w:sdtEndPr/>
              <w:sdtContent>
                <w:r w:rsidR="002A675D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64A331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howily, Violet, Avocado, Red</w:t>
            </w:r>
          </w:p>
        </w:tc>
      </w:tr>
      <w:tr w:rsidR="002A675D" w:rsidRPr="000547C0" w14:paraId="68376BDD" w14:textId="77777777" w:rsidTr="00212D56">
        <w:tc>
          <w:tcPr>
            <w:tcW w:w="2128" w:type="dxa"/>
          </w:tcPr>
          <w:p w14:paraId="1FE0492D" w14:textId="0CC5C5A0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BDDC2A3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A</w:t>
            </w:r>
          </w:p>
        </w:tc>
      </w:tr>
      <w:tr w:rsidR="002A675D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281C0098" w:rsidR="002A675D" w:rsidRPr="000547C0" w:rsidRDefault="00D92A0B" w:rsidP="002A675D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2655B4DCD6BD49CC9DADC24C465EDB82"/>
                </w:placeholder>
                <w:temporary/>
                <w:showingPlcHdr/>
                <w15:appearance w15:val="hidden"/>
              </w:sdtPr>
              <w:sdtEndPr/>
              <w:sdtContent>
                <w:r w:rsidR="002A675D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27EFD5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Laptop, Mobile phone, Ipad </w:t>
            </w:r>
          </w:p>
        </w:tc>
      </w:tr>
      <w:tr w:rsidR="002A675D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5F1A0866" w:rsidR="002A675D" w:rsidRPr="000547C0" w:rsidRDefault="002A675D" w:rsidP="002A675D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7C3C0B54" w14:textId="6AF69D46" w:rsidR="002A675D" w:rsidRPr="000547C0" w:rsidRDefault="002A675D" w:rsidP="002A675D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Pre</w:t>
            </w:r>
            <w:r>
              <w:rPr>
                <w:rFonts w:eastAsia="黑体" w:cstheme="minorHAnsi"/>
                <w:lang w:eastAsia="zh-CN"/>
              </w:rPr>
              <w:t>liminary understanding and application Gantt Chart template</w:t>
            </w:r>
          </w:p>
          <w:p w14:paraId="268B7D25" w14:textId="3F03C5C7" w:rsidR="002A675D" w:rsidRPr="00FC349D" w:rsidRDefault="002A675D" w:rsidP="002A675D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omplete a Resource Requirement List for the project</w:t>
            </w:r>
          </w:p>
          <w:p w14:paraId="2EDE499F" w14:textId="5805597B" w:rsidR="002A675D" w:rsidRPr="000547C0" w:rsidRDefault="00AE5D44" w:rsidP="002A675D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omplete files push to Github repository and resolve all issues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6679EE5" w:rsidR="002B2D13" w:rsidRPr="000547C0" w:rsidRDefault="00AE5D44">
            <w:pPr>
              <w:rPr>
                <w:rFonts w:cstheme="minorHAnsi"/>
              </w:rPr>
            </w:pPr>
            <w:r>
              <w:rPr>
                <w:rFonts w:cstheme="minorHAnsi"/>
              </w:rPr>
              <w:t>Gantt Chart</w:t>
            </w:r>
          </w:p>
        </w:tc>
        <w:tc>
          <w:tcPr>
            <w:tcW w:w="1324" w:type="dxa"/>
          </w:tcPr>
          <w:p w14:paraId="0938B73C" w14:textId="77777777" w:rsidR="002B2D13" w:rsidRPr="000547C0" w:rsidRDefault="00D92A0B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7928A49" w:rsidR="002B2D13" w:rsidRPr="000547C0" w:rsidRDefault="00AE5D44">
            <w:pPr>
              <w:rPr>
                <w:rFonts w:cstheme="minorHAnsi"/>
              </w:rPr>
            </w:pPr>
            <w:r>
              <w:rPr>
                <w:rFonts w:cstheme="minorHAnsi"/>
              </w:rPr>
              <w:t>Avocado, Violet</w:t>
            </w:r>
          </w:p>
        </w:tc>
      </w:tr>
    </w:tbl>
    <w:p w14:paraId="674793E3" w14:textId="77777777" w:rsidR="002B2D13" w:rsidRPr="000547C0" w:rsidRDefault="00D92A0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F8C05FA" w:rsidR="002B2D13" w:rsidRPr="000547C0" w:rsidRDefault="00AE5D44">
      <w:pPr>
        <w:rPr>
          <w:rFonts w:cstheme="minorHAnsi"/>
        </w:rPr>
      </w:pPr>
      <w:r>
        <w:rPr>
          <w:rFonts w:cstheme="minorHAnsi"/>
        </w:rPr>
        <w:t>Work together to calculate and complete Gantt Chart.</w:t>
      </w:r>
    </w:p>
    <w:p w14:paraId="109ADBA9" w14:textId="77777777" w:rsidR="002B2D13" w:rsidRPr="000547C0" w:rsidRDefault="00D92A0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9CE1CF0" w:rsidR="002B2D13" w:rsidRPr="000547C0" w:rsidRDefault="00AE5D44">
      <w:pPr>
        <w:rPr>
          <w:rFonts w:cstheme="minorHAnsi"/>
        </w:rPr>
      </w:pPr>
      <w:r>
        <w:rPr>
          <w:rFonts w:cstheme="minorHAnsi"/>
        </w:rPr>
        <w:t>Use Gantt Chart to complete the question assigned by Noor.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D92A0B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D92A0B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D92A0B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326A147" w:rsidR="002B2D13" w:rsidRPr="000547C0" w:rsidRDefault="00D44AAB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Clarifying the problem</w:t>
            </w:r>
          </w:p>
        </w:tc>
        <w:tc>
          <w:tcPr>
            <w:tcW w:w="3060" w:type="dxa"/>
          </w:tcPr>
          <w:p w14:paraId="06BF676B" w14:textId="34DD02BC" w:rsidR="002B2D13" w:rsidRPr="00D44AAB" w:rsidRDefault="00D44AAB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V</w:t>
            </w:r>
            <w:r>
              <w:rPr>
                <w:rFonts w:eastAsia="黑体" w:cstheme="minorHAnsi"/>
                <w:lang w:eastAsia="zh-CN"/>
              </w:rPr>
              <w:t>iolet, Avocado</w:t>
            </w:r>
          </w:p>
        </w:tc>
        <w:tc>
          <w:tcPr>
            <w:tcW w:w="1854" w:type="dxa"/>
          </w:tcPr>
          <w:p w14:paraId="77EF2373" w14:textId="0A62EA8A" w:rsidR="002B2D13" w:rsidRPr="000547C0" w:rsidRDefault="00D44AA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D44AA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07017AFF" w:rsidR="002B2D13" w:rsidRPr="000547C0" w:rsidRDefault="00D44AAB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Draw the Gantt Chart</w:t>
            </w:r>
          </w:p>
        </w:tc>
        <w:tc>
          <w:tcPr>
            <w:tcW w:w="3060" w:type="dxa"/>
          </w:tcPr>
          <w:p w14:paraId="7376FD88" w14:textId="188258EA" w:rsidR="002B2D13" w:rsidRPr="00D44AAB" w:rsidRDefault="00D44AAB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A</w:t>
            </w:r>
            <w:r>
              <w:rPr>
                <w:rFonts w:eastAsia="黑体" w:cstheme="minorHAnsi"/>
                <w:lang w:eastAsia="zh-CN"/>
              </w:rPr>
              <w:t>vocado</w:t>
            </w:r>
          </w:p>
        </w:tc>
        <w:tc>
          <w:tcPr>
            <w:tcW w:w="1854" w:type="dxa"/>
          </w:tcPr>
          <w:p w14:paraId="36E951F4" w14:textId="63216CD4" w:rsidR="002B2D13" w:rsidRPr="000547C0" w:rsidRDefault="00D44AA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D44AA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8D8818B" w:rsidR="002B2D13" w:rsidRPr="000547C0" w:rsidRDefault="00D44AAB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Do calculation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34724692" w:rsidR="002B2D13" w:rsidRPr="000547C0" w:rsidRDefault="00D44AA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Showily, Red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7A3B3C3" w:rsidR="002B2D13" w:rsidRPr="000547C0" w:rsidRDefault="00D44AAB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D44AAB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F017F1B" w:rsidR="00D62E01" w:rsidRPr="000547C0" w:rsidRDefault="00D44AAB" w:rsidP="006344A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Resource Requirement List</w:t>
            </w:r>
          </w:p>
        </w:tc>
        <w:tc>
          <w:tcPr>
            <w:tcW w:w="1324" w:type="dxa"/>
          </w:tcPr>
          <w:p w14:paraId="4091F5A5" w14:textId="77777777" w:rsidR="00D62E01" w:rsidRPr="000547C0" w:rsidRDefault="00D92A0B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3AAAE6D" w:rsidR="00D62E01" w:rsidRPr="000547C0" w:rsidRDefault="00D44AA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</w:tr>
    </w:tbl>
    <w:p w14:paraId="678F69FE" w14:textId="77777777" w:rsidR="00D62E01" w:rsidRPr="000547C0" w:rsidRDefault="00D92A0B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5B021FD" w:rsidR="00D62E01" w:rsidRPr="000547C0" w:rsidRDefault="00D44AAB" w:rsidP="00D62E01">
      <w:pPr>
        <w:rPr>
          <w:rFonts w:cstheme="minorHAnsi"/>
        </w:rPr>
      </w:pPr>
      <w:r>
        <w:rPr>
          <w:rFonts w:cstheme="minorHAnsi"/>
        </w:rPr>
        <w:t>We need to make a list of items to make a rough budget for our expenses.</w:t>
      </w:r>
    </w:p>
    <w:p w14:paraId="1804FCAD" w14:textId="77777777" w:rsidR="00D62E01" w:rsidRPr="000547C0" w:rsidRDefault="00D92A0B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7E59B5D" w:rsidR="00D62E01" w:rsidRPr="000547C0" w:rsidRDefault="00D44AAB" w:rsidP="00D62E01">
      <w:pPr>
        <w:rPr>
          <w:rFonts w:cstheme="minorHAnsi"/>
        </w:rPr>
      </w:pPr>
      <w:r>
        <w:rPr>
          <w:rFonts w:cstheme="minorHAnsi"/>
        </w:rPr>
        <w:t xml:space="preserve">Complete </w:t>
      </w:r>
      <w:r w:rsidR="00C72B9D">
        <w:rPr>
          <w:rFonts w:cstheme="minorHAnsi"/>
        </w:rPr>
        <w:t>the list.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EE08081" w:rsidR="00D60069" w:rsidRPr="000547C0" w:rsidRDefault="00C72B9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T</w:t>
            </w:r>
            <w:r>
              <w:rPr>
                <w:rFonts w:eastAsia="黑体" w:cstheme="minorHAnsi"/>
                <w:lang w:eastAsia="zh-CN"/>
              </w:rPr>
              <w:t>ype-in information</w:t>
            </w:r>
          </w:p>
        </w:tc>
        <w:tc>
          <w:tcPr>
            <w:tcW w:w="3060" w:type="dxa"/>
          </w:tcPr>
          <w:p w14:paraId="5D1FAAC7" w14:textId="034739DC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Showily</w:t>
            </w:r>
          </w:p>
        </w:tc>
        <w:tc>
          <w:tcPr>
            <w:tcW w:w="1854" w:type="dxa"/>
          </w:tcPr>
          <w:p w14:paraId="22E77F38" w14:textId="45F2853C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C72B9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CD0D302" w:rsidR="00D60069" w:rsidRPr="000547C0" w:rsidRDefault="00C72B9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T</w:t>
            </w:r>
            <w:r>
              <w:rPr>
                <w:rFonts w:eastAsia="黑体" w:cstheme="minorHAnsi"/>
                <w:lang w:eastAsia="zh-CN"/>
              </w:rPr>
              <w:t>hink about resource content and price points</w:t>
            </w:r>
          </w:p>
        </w:tc>
        <w:tc>
          <w:tcPr>
            <w:tcW w:w="3060" w:type="dxa"/>
          </w:tcPr>
          <w:p w14:paraId="20BA607F" w14:textId="6AEFEF79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Violet, Avocado</w:t>
            </w:r>
          </w:p>
        </w:tc>
        <w:tc>
          <w:tcPr>
            <w:tcW w:w="1854" w:type="dxa"/>
          </w:tcPr>
          <w:p w14:paraId="2914B697" w14:textId="03EE20C6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C72B9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3EFB38A4" w:rsidR="00D60069" w:rsidRPr="000547C0" w:rsidRDefault="00C72B9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Do calculation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8E70602" w:rsidR="00D60069" w:rsidRPr="00C72B9D" w:rsidRDefault="00C72B9D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R</w:t>
            </w:r>
            <w:r>
              <w:rPr>
                <w:rFonts w:eastAsia="黑体" w:cstheme="minorHAnsi"/>
                <w:lang w:eastAsia="zh-CN"/>
              </w:rPr>
              <w:t>ed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686B2368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C72B9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48372B6" w:rsidR="00D62E01" w:rsidRPr="000547C0" w:rsidRDefault="00C72B9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Github push and issues</w:t>
            </w:r>
          </w:p>
        </w:tc>
        <w:tc>
          <w:tcPr>
            <w:tcW w:w="1324" w:type="dxa"/>
          </w:tcPr>
          <w:p w14:paraId="09D75167" w14:textId="77777777" w:rsidR="00D62E01" w:rsidRPr="000547C0" w:rsidRDefault="00D92A0B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20D26B04" w:rsidR="00D62E01" w:rsidRPr="000547C0" w:rsidRDefault="00C72B9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</w:tr>
    </w:tbl>
    <w:p w14:paraId="11A9415B" w14:textId="77777777" w:rsidR="00D62E01" w:rsidRPr="000547C0" w:rsidRDefault="00D92A0B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2E00FAE" w:rsidR="00D62E01" w:rsidRPr="000547C0" w:rsidRDefault="00BA466D" w:rsidP="00D62E01">
      <w:pPr>
        <w:rPr>
          <w:rFonts w:cstheme="minorHAnsi"/>
        </w:rPr>
      </w:pPr>
      <w:r>
        <w:rPr>
          <w:rFonts w:cstheme="minorHAnsi"/>
        </w:rPr>
        <w:t>Consolidate review again, improve Github content.</w:t>
      </w:r>
    </w:p>
    <w:p w14:paraId="31CCF89C" w14:textId="77777777" w:rsidR="00D62E01" w:rsidRPr="000547C0" w:rsidRDefault="00D92A0B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3D274995" w:rsidR="00D62E01" w:rsidRPr="000547C0" w:rsidRDefault="00BA466D" w:rsidP="00D62E01">
      <w:pPr>
        <w:rPr>
          <w:rFonts w:cstheme="minorHAnsi"/>
        </w:rPr>
      </w:pPr>
      <w:r>
        <w:rPr>
          <w:rFonts w:cstheme="minorHAnsi"/>
        </w:rPr>
        <w:t>We need to test Github.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D92A0B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36CE38B" w:rsidR="00D60069" w:rsidRPr="000547C0" w:rsidRDefault="00C72B9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Push the new changes/</w:t>
            </w:r>
            <w:r w:rsidR="00BA466D">
              <w:rPr>
                <w:rFonts w:cstheme="minorHAnsi"/>
              </w:rPr>
              <w:t>readme.md to the Github</w:t>
            </w:r>
          </w:p>
        </w:tc>
        <w:tc>
          <w:tcPr>
            <w:tcW w:w="3060" w:type="dxa"/>
          </w:tcPr>
          <w:p w14:paraId="5840FF51" w14:textId="2436FD6F" w:rsidR="00D60069" w:rsidRPr="000547C0" w:rsidRDefault="00BA466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Violet</w:t>
            </w:r>
          </w:p>
        </w:tc>
        <w:tc>
          <w:tcPr>
            <w:tcW w:w="1854" w:type="dxa"/>
          </w:tcPr>
          <w:p w14:paraId="508F98FF" w14:textId="47EBF590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C72B9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5C3F85F4" w:rsidR="00D60069" w:rsidRPr="000547C0" w:rsidRDefault="00BA466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Test the uploaded file</w:t>
            </w:r>
          </w:p>
        </w:tc>
        <w:tc>
          <w:tcPr>
            <w:tcW w:w="3060" w:type="dxa"/>
          </w:tcPr>
          <w:p w14:paraId="26521943" w14:textId="02C339AA" w:rsidR="00D60069" w:rsidRPr="000547C0" w:rsidRDefault="00BA466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Avocado</w:t>
            </w:r>
          </w:p>
        </w:tc>
        <w:tc>
          <w:tcPr>
            <w:tcW w:w="1854" w:type="dxa"/>
          </w:tcPr>
          <w:p w14:paraId="369FE76C" w14:textId="28CE596D" w:rsidR="00D60069" w:rsidRPr="000547C0" w:rsidRDefault="00C72B9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Pr="00C72B9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 Oct 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F08C4C3" w:rsidR="00D60069" w:rsidRPr="000547C0" w:rsidRDefault="00BA466D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R</w:t>
            </w:r>
            <w:r>
              <w:rPr>
                <w:rFonts w:eastAsia="黑体" w:cstheme="minorHAnsi"/>
                <w:lang w:eastAsia="zh-CN"/>
              </w:rPr>
              <w:t>ecord any issues on Github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C8025AD" w:rsidR="00D60069" w:rsidRPr="00BA466D" w:rsidRDefault="00BA466D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Showily, Red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7C9D6DF1" w:rsidR="00C72B9D" w:rsidRPr="00C72B9D" w:rsidRDefault="00C72B9D" w:rsidP="00284200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9</w:t>
            </w:r>
            <w:r w:rsidRPr="00C72B9D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 Oct 2021</w:t>
            </w:r>
          </w:p>
        </w:tc>
      </w:tr>
    </w:tbl>
    <w:p w14:paraId="2697D922" w14:textId="77777777" w:rsidR="002B2D13" w:rsidRPr="000547C0" w:rsidRDefault="00D92A0B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D92A0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004952F2" w:rsidR="002B2D13" w:rsidRPr="000547C0" w:rsidRDefault="00BA466D">
      <w:pPr>
        <w:rPr>
          <w:rFonts w:cstheme="minorHAnsi"/>
        </w:rPr>
      </w:pPr>
      <w:r>
        <w:rPr>
          <w:rFonts w:cstheme="minorHAnsi"/>
        </w:rPr>
        <w:t>Please check the Wiki in our Github.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03432010" w:rsidR="00212D56" w:rsidRPr="000547C0" w:rsidRDefault="00BA466D" w:rsidP="00212D56">
      <w:pPr>
        <w:rPr>
          <w:rFonts w:cstheme="minorHAnsi"/>
        </w:rPr>
      </w:pPr>
      <w:r>
        <w:rPr>
          <w:rFonts w:cstheme="minorHAnsi"/>
        </w:rPr>
        <w:t>21</w:t>
      </w:r>
      <w:r w:rsidRPr="00BA466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 Oct 2021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DB7A" w14:textId="77777777" w:rsidR="00D92A0B" w:rsidRDefault="00D92A0B">
      <w:pPr>
        <w:spacing w:before="0" w:after="0"/>
      </w:pPr>
      <w:r>
        <w:separator/>
      </w:r>
    </w:p>
  </w:endnote>
  <w:endnote w:type="continuationSeparator" w:id="0">
    <w:p w14:paraId="385E69F6" w14:textId="77777777" w:rsidR="00D92A0B" w:rsidRDefault="00D92A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6725" w14:textId="77777777" w:rsidR="00D92A0B" w:rsidRDefault="00D92A0B">
      <w:pPr>
        <w:spacing w:before="0" w:after="0"/>
      </w:pPr>
      <w:r>
        <w:separator/>
      </w:r>
    </w:p>
  </w:footnote>
  <w:footnote w:type="continuationSeparator" w:id="0">
    <w:p w14:paraId="028A8A0A" w14:textId="77777777" w:rsidR="00D92A0B" w:rsidRDefault="00D92A0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A675D"/>
    <w:rsid w:val="002B2D13"/>
    <w:rsid w:val="0034721D"/>
    <w:rsid w:val="003D5BBF"/>
    <w:rsid w:val="003D5BF7"/>
    <w:rsid w:val="003D5D47"/>
    <w:rsid w:val="003F257D"/>
    <w:rsid w:val="004542D8"/>
    <w:rsid w:val="004F7189"/>
    <w:rsid w:val="005107A8"/>
    <w:rsid w:val="005A7328"/>
    <w:rsid w:val="005C0798"/>
    <w:rsid w:val="006344A8"/>
    <w:rsid w:val="006C2459"/>
    <w:rsid w:val="006F5CF4"/>
    <w:rsid w:val="00734EEC"/>
    <w:rsid w:val="007F04FA"/>
    <w:rsid w:val="00AE5D44"/>
    <w:rsid w:val="00B53022"/>
    <w:rsid w:val="00B67688"/>
    <w:rsid w:val="00B777C6"/>
    <w:rsid w:val="00BA466D"/>
    <w:rsid w:val="00C1744B"/>
    <w:rsid w:val="00C72B9D"/>
    <w:rsid w:val="00CC5C32"/>
    <w:rsid w:val="00CE4D89"/>
    <w:rsid w:val="00D44AAB"/>
    <w:rsid w:val="00D60069"/>
    <w:rsid w:val="00D62E01"/>
    <w:rsid w:val="00D661EE"/>
    <w:rsid w:val="00D92A0B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A00D75CF1DD549ABB2E9B0E380EB8E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5B2683-254A-4FBC-9889-59E60BC6C222}"/>
      </w:docPartPr>
      <w:docPartBody>
        <w:p w:rsidR="00B348B8" w:rsidRDefault="00955B27" w:rsidP="00955B27">
          <w:pPr>
            <w:pStyle w:val="A00D75CF1DD549ABB2E9B0E380EB8E11"/>
          </w:pPr>
          <w:r w:rsidRPr="00E048B4">
            <w:t>Note taker:</w:t>
          </w:r>
        </w:p>
      </w:docPartBody>
    </w:docPart>
    <w:docPart>
      <w:docPartPr>
        <w:name w:val="988CD930E0394F2C91DD869DC785ED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BC2812-9576-443E-A0EF-9FC9FF04172B}"/>
      </w:docPartPr>
      <w:docPartBody>
        <w:p w:rsidR="00B348B8" w:rsidRDefault="00955B27" w:rsidP="00955B27">
          <w:pPr>
            <w:pStyle w:val="988CD930E0394F2C91DD869DC785EDA6"/>
          </w:pPr>
          <w:r>
            <w:t>Attendees:</w:t>
          </w:r>
        </w:p>
      </w:docPartBody>
    </w:docPart>
    <w:docPart>
      <w:docPartPr>
        <w:name w:val="2655B4DCD6BD49CC9DADC24C465EDB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D4A35B-E78A-42C9-AC30-F6FF7559152F}"/>
      </w:docPartPr>
      <w:docPartBody>
        <w:p w:rsidR="00B348B8" w:rsidRDefault="00955B27" w:rsidP="00955B27">
          <w:pPr>
            <w:pStyle w:val="2655B4DCD6BD49CC9DADC24C465EDB8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32855"/>
    <w:rsid w:val="00143D60"/>
    <w:rsid w:val="001C0B41"/>
    <w:rsid w:val="002779AB"/>
    <w:rsid w:val="00341793"/>
    <w:rsid w:val="003575C7"/>
    <w:rsid w:val="00515850"/>
    <w:rsid w:val="00955B27"/>
    <w:rsid w:val="00B348B8"/>
    <w:rsid w:val="00C923DB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A00D75CF1DD549ABB2E9B0E380EB8E11">
    <w:name w:val="A00D75CF1DD549ABB2E9B0E380EB8E11"/>
    <w:rsid w:val="00955B2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88CD930E0394F2C91DD869DC785EDA6">
    <w:name w:val="988CD930E0394F2C91DD869DC785EDA6"/>
    <w:rsid w:val="00955B27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655B4DCD6BD49CC9DADC24C465EDB82">
    <w:name w:val="2655B4DCD6BD49CC9DADC24C465EDB82"/>
    <w:rsid w:val="00955B27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fang kexin</cp:lastModifiedBy>
  <cp:revision>2</cp:revision>
  <dcterms:created xsi:type="dcterms:W3CDTF">2021-11-09T04:13:00Z</dcterms:created>
  <dcterms:modified xsi:type="dcterms:W3CDTF">2021-11-09T04:13:00Z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